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75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665"/>
        <w:gridCol w:w="598"/>
        <w:gridCol w:w="1313"/>
        <w:gridCol w:w="1117"/>
        <w:gridCol w:w="706"/>
        <w:gridCol w:w="4590"/>
        <w:gridCol w:w="4174"/>
        <w:gridCol w:w="2590"/>
      </w:tblGrid>
      <w:tr w:rsidR="003E31E7" w:rsidRPr="000F776F" w14:paraId="0ADF0279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7524A708" w14:textId="0E352E42" w:rsidR="00111DCB" w:rsidRPr="000F776F" w:rsidRDefault="00111DCB" w:rsidP="003E31E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1A28D1D3" w14:textId="5BD5C454" w:rsidR="003E31E7" w:rsidRPr="000F776F" w:rsidRDefault="003E31E7" w:rsidP="003E31E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2B063F21" w14:textId="05E9224E" w:rsidR="003E31E7" w:rsidRPr="000F776F" w:rsidRDefault="003E31E7" w:rsidP="003E31E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29B0A6A9" w14:textId="4D31ADE6" w:rsidR="003E31E7" w:rsidRPr="000F776F" w:rsidRDefault="003E31E7" w:rsidP="003E31E7">
            <w:pPr>
              <w:pStyle w:val="ISOParagraph"/>
              <w:spacing w:before="60" w:after="60" w:line="240" w:lineRule="auto"/>
              <w:ind w:right="-100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78F67AC8" w14:textId="29A8D64A" w:rsidR="003E31E7" w:rsidRPr="000F776F" w:rsidRDefault="003E31E7" w:rsidP="003E31E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22D13F3F" w14:textId="44591C8B" w:rsidR="003E31E7" w:rsidRPr="000F776F" w:rsidRDefault="003E31E7" w:rsidP="003E31E7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50741FA3" w14:textId="2EA91B19" w:rsidR="003E31E7" w:rsidRPr="000F776F" w:rsidRDefault="003E31E7" w:rsidP="003E31E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1EEA28F" w14:textId="65C7FD9B" w:rsidR="003E31E7" w:rsidRPr="000F776F" w:rsidRDefault="003E31E7" w:rsidP="003E31E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1B6271" w:rsidRPr="000F776F" w14:paraId="6299F745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4C7C6655" w14:textId="09178D29" w:rsidR="001B6271" w:rsidRPr="000F776F" w:rsidRDefault="001B6271" w:rsidP="001B6271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B6EABC3" w14:textId="6EEF676E" w:rsidR="001B6271" w:rsidRPr="000F776F" w:rsidRDefault="001B6271" w:rsidP="001B6271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3FC02C5C" w14:textId="7F0E9ECF" w:rsidR="001B6271" w:rsidRPr="000F776F" w:rsidRDefault="001B6271" w:rsidP="001B6271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4A729B11" w14:textId="345B5FB3" w:rsidR="001B6271" w:rsidRPr="000F776F" w:rsidRDefault="001B6271" w:rsidP="001B6271">
            <w:pPr>
              <w:pStyle w:val="ISOParagraph"/>
              <w:spacing w:before="60" w:after="60" w:line="240" w:lineRule="auto"/>
              <w:ind w:right="-100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29B3A641" w14:textId="47C22B94" w:rsidR="001B6271" w:rsidRPr="000F776F" w:rsidRDefault="001B6271" w:rsidP="001B6271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6BFDE59A" w14:textId="7BDC269C" w:rsidR="001B6271" w:rsidRPr="000F776F" w:rsidRDefault="001B6271" w:rsidP="001B6271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65E248F" w14:textId="6F03B24D" w:rsidR="001B6271" w:rsidRPr="000F776F" w:rsidRDefault="001B6271" w:rsidP="001B6271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4AD2CBB" w14:textId="65E721AC" w:rsidR="001B6271" w:rsidRPr="000F776F" w:rsidRDefault="001B6271" w:rsidP="001B6271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370A94" w:rsidRPr="000F776F" w14:paraId="3E984BFF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A0EF9EF" w14:textId="678F036E" w:rsidR="00370A94" w:rsidRPr="000F776F" w:rsidRDefault="00370A94" w:rsidP="00370A94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B96F6E6" w14:textId="019B8FF4" w:rsidR="00370A94" w:rsidRPr="000F776F" w:rsidRDefault="00370A94" w:rsidP="00370A94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698AD4C8" w14:textId="0A2F60B7" w:rsidR="00370A94" w:rsidRPr="000F776F" w:rsidRDefault="00370A94" w:rsidP="00370A94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0E11E6FC" w14:textId="0C8CAD28" w:rsidR="00370A94" w:rsidRPr="000F776F" w:rsidRDefault="00370A94" w:rsidP="00370A94">
            <w:pPr>
              <w:pStyle w:val="ISOParagraph"/>
              <w:spacing w:before="60" w:after="60" w:line="240" w:lineRule="auto"/>
              <w:ind w:right="-100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5FD6FB5B" w14:textId="63F6C266" w:rsidR="00370A94" w:rsidRPr="000F776F" w:rsidRDefault="00370A94" w:rsidP="00370A94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5575B989" w14:textId="146AE598" w:rsidR="00370A94" w:rsidRPr="000F776F" w:rsidRDefault="00370A94" w:rsidP="00370A94">
            <w:pPr>
              <w:keepNext/>
              <w:keepLines/>
              <w:tabs>
                <w:tab w:val="left" w:pos="2520"/>
                <w:tab w:val="left" w:pos="3600"/>
                <w:tab w:val="left" w:pos="4680"/>
                <w:tab w:val="left" w:pos="5760"/>
                <w:tab w:val="left" w:pos="6840"/>
              </w:tabs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05B90B1" w14:textId="32CCA3FF" w:rsidR="00370A94" w:rsidRPr="000F776F" w:rsidRDefault="00370A94" w:rsidP="00370A94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3CA9A8F" w14:textId="0265BF5C" w:rsidR="00370A94" w:rsidRPr="000F776F" w:rsidRDefault="00370A94" w:rsidP="00370A94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1218D6" w:rsidRPr="000F776F" w14:paraId="488C85FF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17CF9BB" w14:textId="7483933C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32853108" w14:textId="79F58F5B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3AB6DF4B" w14:textId="59FDD587" w:rsidR="001218D6" w:rsidRPr="000F776F" w:rsidRDefault="001218D6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4A107FE" w14:textId="77777777" w:rsidR="001218D6" w:rsidRPr="000F776F" w:rsidRDefault="001218D6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0BC5EDD" w14:textId="71D380B7" w:rsidR="001218D6" w:rsidRPr="000F776F" w:rsidRDefault="001218D6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558FF19E" w14:textId="302AB7A2" w:rsidR="001218D6" w:rsidRPr="000F776F" w:rsidRDefault="001218D6" w:rsidP="00A01EC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E35101F" w14:textId="445947F7" w:rsidR="001218D6" w:rsidRPr="000F776F" w:rsidRDefault="001218D6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4B82C69" w14:textId="4020C603" w:rsidR="001218D6" w:rsidRPr="000F776F" w:rsidRDefault="001218D6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1218D6" w:rsidRPr="000F776F" w14:paraId="47DF5A86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F46C484" w14:textId="67FD4B20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8EDBF9C" w14:textId="7F11C69C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53DCC4B3" w14:textId="5FCE0E91" w:rsidR="001218D6" w:rsidRPr="000F776F" w:rsidRDefault="001218D6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5772D8C6" w14:textId="77777777" w:rsidR="001218D6" w:rsidRPr="000F776F" w:rsidRDefault="001218D6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6BF30449" w14:textId="38318BD4" w:rsidR="001218D6" w:rsidRPr="000F776F" w:rsidRDefault="001218D6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64F854FC" w14:textId="7B925771" w:rsidR="001218D6" w:rsidRPr="000F776F" w:rsidRDefault="001218D6" w:rsidP="00A01EC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25E13A1D" w14:textId="1EB75DB3" w:rsidR="001218D6" w:rsidRPr="000F776F" w:rsidRDefault="001218D6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C7F39F5" w14:textId="22B8984C" w:rsidR="001218D6" w:rsidRPr="000F776F" w:rsidRDefault="001218D6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1218D6" w:rsidRPr="000F776F" w14:paraId="2EE430A0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12DB1A1" w14:textId="2F169FA7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10412F4" w14:textId="5C5E7761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2457ED97" w14:textId="07B2406E" w:rsidR="001218D6" w:rsidRPr="000F776F" w:rsidRDefault="001218D6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5C427BB7" w14:textId="77777777" w:rsidR="001218D6" w:rsidRPr="000F776F" w:rsidRDefault="001218D6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7D910EB7" w14:textId="74C01353" w:rsidR="001218D6" w:rsidRPr="000F776F" w:rsidRDefault="001218D6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40EE909F" w14:textId="0FBD85BB" w:rsidR="001218D6" w:rsidRPr="000F776F" w:rsidRDefault="001218D6" w:rsidP="00A01EC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1B2EED45" w14:textId="2E550C16" w:rsidR="001218D6" w:rsidRPr="000F776F" w:rsidRDefault="001218D6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2512ACF" w14:textId="7B37FF96" w:rsidR="001218D6" w:rsidRPr="000F776F" w:rsidRDefault="001218D6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1218D6" w:rsidRPr="000F776F" w14:paraId="0EFEE62B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56DE1B90" w14:textId="040D6A2C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21D43895" w14:textId="58E92A6D" w:rsidR="001218D6" w:rsidRPr="000F776F" w:rsidRDefault="001218D6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658B7ABA" w14:textId="0137E8C3" w:rsidR="001218D6" w:rsidRPr="000F776F" w:rsidRDefault="001218D6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32F0202A" w14:textId="17DC806F" w:rsidR="001218D6" w:rsidRPr="000F776F" w:rsidRDefault="001218D6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10EC8FE" w14:textId="4E907B71" w:rsidR="001218D6" w:rsidRPr="000F776F" w:rsidRDefault="001218D6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6F419B07" w14:textId="075E7A8F" w:rsidR="001218D6" w:rsidRPr="000F776F" w:rsidRDefault="001218D6" w:rsidP="00A01EC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42E544D1" w14:textId="61FE1E47" w:rsidR="001218D6" w:rsidRPr="000F776F" w:rsidRDefault="001218D6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08DE7B4" w14:textId="11F7943A" w:rsidR="001218D6" w:rsidRPr="000F776F" w:rsidRDefault="001218D6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353A1F" w:rsidRPr="000F776F" w14:paraId="7A2DEE67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3EB023C" w14:textId="473C9D11" w:rsidR="00353A1F" w:rsidRPr="000F776F" w:rsidRDefault="00353A1F" w:rsidP="00353A1F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39C1771D" w14:textId="01161552" w:rsidR="00353A1F" w:rsidRPr="000F776F" w:rsidRDefault="00353A1F" w:rsidP="00353A1F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4E0359AB" w14:textId="7350E2B4" w:rsidR="00353A1F" w:rsidRPr="000F776F" w:rsidRDefault="00353A1F" w:rsidP="00353A1F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7193CF8F" w14:textId="1B825DB0" w:rsidR="00353A1F" w:rsidRPr="000F776F" w:rsidRDefault="00353A1F" w:rsidP="00353A1F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E8E8401" w14:textId="4EBF49E3" w:rsidR="00353A1F" w:rsidRPr="000F776F" w:rsidRDefault="00353A1F" w:rsidP="00353A1F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4C6AF94C" w14:textId="0E9D973A" w:rsidR="00353A1F" w:rsidRPr="000F776F" w:rsidRDefault="00353A1F" w:rsidP="00353A1F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3EEAB7C5" w14:textId="7CBBFAA0" w:rsidR="00353A1F" w:rsidRPr="000F776F" w:rsidRDefault="00353A1F" w:rsidP="00353A1F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D98CE44" w14:textId="11AEDF5F" w:rsidR="00353A1F" w:rsidRPr="000F776F" w:rsidRDefault="00353A1F" w:rsidP="00353A1F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A01EC7" w:rsidRPr="000F776F" w14:paraId="5AAFF82F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412FB6B7" w14:textId="2B05F7A2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E816F2F" w14:textId="0E27E196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26933CB6" w14:textId="1617125B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798CD566" w14:textId="79B0FE42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2AE3AE9B" w14:textId="750C7352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7BAE3038" w14:textId="05003C0D" w:rsidR="00A01EC7" w:rsidRPr="000F776F" w:rsidRDefault="00A01EC7" w:rsidP="00A01EC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647CD239" w14:textId="099A717B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2399B48B" w14:textId="7B626A71" w:rsidR="00A01EC7" w:rsidRPr="000F776F" w:rsidRDefault="00A01EC7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A01EC7" w:rsidRPr="000F776F" w14:paraId="36436515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59208E3B" w14:textId="4F316C99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0FD61A6" w14:textId="799473F5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2397EC95" w14:textId="1021BE76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65BCA5A" w14:textId="0279A7A9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5A6E9757" w14:textId="1CE1189B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5FB0CABB" w14:textId="44A584B6" w:rsidR="00A01EC7" w:rsidRPr="000F776F" w:rsidRDefault="00A01EC7" w:rsidP="00A01EC7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1C5E57E1" w14:textId="6F77091D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A5E1473" w14:textId="1EF9C7E9" w:rsidR="00A01EC7" w:rsidRPr="000F776F" w:rsidRDefault="00A01EC7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A01EC7" w:rsidRPr="000F776F" w14:paraId="58688A03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5DAB6C7B" w14:textId="35CCC8C7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02EB378F" w14:textId="5B14534E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741D271E" w14:textId="4F1105B2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54895740" w14:textId="6FB00732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09D20C76" w14:textId="4E034D0F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6A05A809" w14:textId="77777777" w:rsidR="00A01EC7" w:rsidRPr="000F776F" w:rsidRDefault="00A01EC7" w:rsidP="00A01EC7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46A01157" w14:textId="05C5912F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A39BBE3" w14:textId="36200751" w:rsidR="00A01EC7" w:rsidRPr="000F776F" w:rsidRDefault="00A01EC7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A01EC7" w:rsidRPr="000F776F" w14:paraId="13226D8C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41C8F396" w14:textId="689D4658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2A3D3EC" w14:textId="241C3155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144836B9" w14:textId="4A972967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49428BC6" w14:textId="1E30A0D7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127C279C" w14:textId="1B36BE56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0E27B00A" w14:textId="77777777" w:rsidR="00A01EC7" w:rsidRPr="000F776F" w:rsidRDefault="00A01EC7" w:rsidP="00A01EC7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16EA6BCD" w14:textId="74912DC3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0061E4C" w14:textId="0C3F5449" w:rsidR="00A01EC7" w:rsidRPr="000F776F" w:rsidRDefault="00A01EC7" w:rsidP="00A01EC7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A01EC7" w:rsidRPr="000F776F" w14:paraId="236A55FF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44EAFD9C" w14:textId="016EA63F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4B94D5A5" w14:textId="2C883BE6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02F9FAB8" w14:textId="5398EB50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3DF234BC" w14:textId="72481D4C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1681E38C" w14:textId="6B3F3102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3656B9AB" w14:textId="77777777" w:rsidR="00A01EC7" w:rsidRPr="000F776F" w:rsidRDefault="00A01EC7" w:rsidP="00A01EC7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01BB4D2E" w14:textId="4E7C8B34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5FB0818" w14:textId="74A08E35" w:rsidR="00A01EC7" w:rsidRPr="000F776F" w:rsidRDefault="00A01EC7" w:rsidP="00A01EC7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A01EC7" w:rsidRPr="000F776F" w14:paraId="162FCD9C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49F31CB" w14:textId="4F8F4A29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3128261" w14:textId="48B1296E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0B0AC77C" w14:textId="111E0BA3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62486C05" w14:textId="3F03D563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  <w:lang w:val="en-CA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2F38369C" w14:textId="1B203E54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4873F48F" w14:textId="6B9DADC5" w:rsidR="00A01EC7" w:rsidRPr="000F776F" w:rsidRDefault="00A01EC7" w:rsidP="00A01EC7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39F18104" w14:textId="0ABBA491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101652C" w14:textId="33DB9A4F" w:rsidR="00E53F62" w:rsidRPr="000F776F" w:rsidRDefault="00E53F62" w:rsidP="00A01EC7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szCs w:val="18"/>
              </w:rPr>
            </w:pPr>
          </w:p>
        </w:tc>
      </w:tr>
      <w:tr w:rsidR="00557ECA" w:rsidRPr="000F776F" w14:paraId="4DDD6EE5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0D67D7CA" w14:textId="4F6E8C3E" w:rsidR="00557ECA" w:rsidRPr="000F776F" w:rsidRDefault="00557ECA" w:rsidP="00557ECA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63CE12F5" w14:textId="0DBE0FBD" w:rsidR="00557ECA" w:rsidRPr="000F776F" w:rsidRDefault="00557ECA" w:rsidP="00557ECA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73BA3225" w14:textId="5C06D8F5" w:rsidR="00557ECA" w:rsidRPr="000F776F" w:rsidRDefault="00557ECA" w:rsidP="00557ECA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492299EC" w14:textId="6CA04869" w:rsidR="00557ECA" w:rsidRPr="000F776F" w:rsidRDefault="00557ECA" w:rsidP="00557ECA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F77BC8A" w14:textId="48B5418B" w:rsidR="00557ECA" w:rsidRPr="000F776F" w:rsidRDefault="00557ECA" w:rsidP="00557ECA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3F88D0C0" w14:textId="325D849D" w:rsidR="00557ECA" w:rsidRPr="000F776F" w:rsidRDefault="00557ECA" w:rsidP="00557ECA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7EBD2EB0" w14:textId="7BD841B4" w:rsidR="00557ECA" w:rsidRPr="000F776F" w:rsidRDefault="00557ECA" w:rsidP="00557ECA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AB50714" w14:textId="00FCC32D" w:rsidR="00346D28" w:rsidRPr="000F776F" w:rsidRDefault="00346D28" w:rsidP="00557ECA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557ECA" w:rsidRPr="000F776F" w14:paraId="0ABE98E6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10933848" w14:textId="3E07024A" w:rsidR="00557ECA" w:rsidRPr="000F776F" w:rsidRDefault="00557ECA" w:rsidP="00557ECA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7AE2D99A" w14:textId="430BFD73" w:rsidR="00557ECA" w:rsidRPr="000F776F" w:rsidRDefault="00557ECA" w:rsidP="00557ECA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6BC2D2AB" w14:textId="1CE973CB" w:rsidR="00557ECA" w:rsidRPr="000F776F" w:rsidRDefault="00557ECA" w:rsidP="00557ECA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2C18CF5A" w14:textId="5E3E73B3" w:rsidR="00557ECA" w:rsidRPr="000F776F" w:rsidRDefault="00557ECA" w:rsidP="00557ECA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4ED77275" w14:textId="0458D05F" w:rsidR="00557ECA" w:rsidRPr="000F776F" w:rsidRDefault="00557ECA" w:rsidP="00557ECA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3A4EC646" w14:textId="76D5D4FC" w:rsidR="00557ECA" w:rsidRPr="000F776F" w:rsidRDefault="00557ECA" w:rsidP="00557ECA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7B19481D" w14:textId="2B40FA7A" w:rsidR="00557ECA" w:rsidRPr="000F776F" w:rsidRDefault="00557ECA" w:rsidP="00557ECA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13F074D4" w14:textId="5F070468" w:rsidR="00557ECA" w:rsidRPr="000F776F" w:rsidRDefault="00557ECA" w:rsidP="00557ECA">
            <w:pPr>
              <w:pStyle w:val="ISOSecretObservations"/>
              <w:spacing w:before="60" w:after="60" w:line="240" w:lineRule="auto"/>
              <w:rPr>
                <w:rFonts w:cs="Arial"/>
                <w:b/>
                <w:bCs/>
                <w:color w:val="FF0000"/>
                <w:szCs w:val="18"/>
              </w:rPr>
            </w:pPr>
          </w:p>
        </w:tc>
      </w:tr>
      <w:tr w:rsidR="00A01EC7" w:rsidRPr="000F776F" w14:paraId="2584D882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3CF2D8B6" w14:textId="1415EBC0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0FB78278" w14:textId="28710D3F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077B202C" w14:textId="75C883B1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1FC39945" w14:textId="77777777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3BA12AB8" w14:textId="4C04F8C5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739CED82" w14:textId="6910FE9F" w:rsidR="00A01EC7" w:rsidRPr="000F776F" w:rsidRDefault="00A01EC7" w:rsidP="00A01EC7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784BCF81" w14:textId="5CA96192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562CB0E" w14:textId="2DEF9EBC" w:rsidR="00A01EC7" w:rsidRPr="000F776F" w:rsidRDefault="00A01EC7" w:rsidP="00A01EC7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  <w:tr w:rsidR="00A01EC7" w:rsidRPr="000F776F" w14:paraId="7194DBDC" w14:textId="77777777" w:rsidTr="000F776F">
        <w:trPr>
          <w:cantSplit/>
          <w:jc w:val="center"/>
        </w:trPr>
        <w:tc>
          <w:tcPr>
            <w:tcW w:w="665" w:type="dxa"/>
            <w:tcBorders>
              <w:top w:val="single" w:sz="6" w:space="0" w:color="auto"/>
              <w:bottom w:val="single" w:sz="6" w:space="0" w:color="auto"/>
            </w:tcBorders>
          </w:tcPr>
          <w:p w14:paraId="769D0D3C" w14:textId="38562CF8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598" w:type="dxa"/>
            <w:tcBorders>
              <w:top w:val="single" w:sz="6" w:space="0" w:color="auto"/>
              <w:bottom w:val="single" w:sz="6" w:space="0" w:color="auto"/>
            </w:tcBorders>
          </w:tcPr>
          <w:p w14:paraId="54CD245A" w14:textId="2398CF51" w:rsidR="00A01EC7" w:rsidRPr="000F776F" w:rsidRDefault="00A01EC7" w:rsidP="00A01EC7">
            <w:pPr>
              <w:pStyle w:val="ISOMB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313" w:type="dxa"/>
            <w:tcBorders>
              <w:top w:val="single" w:sz="6" w:space="0" w:color="auto"/>
              <w:bottom w:val="single" w:sz="6" w:space="0" w:color="auto"/>
            </w:tcBorders>
          </w:tcPr>
          <w:p w14:paraId="1231BE67" w14:textId="3CBC6C70" w:rsidR="00A01EC7" w:rsidRPr="000F776F" w:rsidRDefault="00A01EC7" w:rsidP="00A01EC7">
            <w:pPr>
              <w:pStyle w:val="ISOClaus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1117" w:type="dxa"/>
            <w:tcBorders>
              <w:top w:val="single" w:sz="6" w:space="0" w:color="auto"/>
              <w:bottom w:val="single" w:sz="6" w:space="0" w:color="auto"/>
            </w:tcBorders>
          </w:tcPr>
          <w:p w14:paraId="36FEB5B0" w14:textId="4712F136" w:rsidR="00A01EC7" w:rsidRPr="000F776F" w:rsidRDefault="00A01EC7" w:rsidP="00A01EC7">
            <w:pPr>
              <w:pStyle w:val="ISOParagraph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706" w:type="dxa"/>
            <w:tcBorders>
              <w:top w:val="single" w:sz="6" w:space="0" w:color="auto"/>
              <w:bottom w:val="single" w:sz="6" w:space="0" w:color="auto"/>
            </w:tcBorders>
          </w:tcPr>
          <w:p w14:paraId="30D7AA69" w14:textId="2B751E2A" w:rsidR="00A01EC7" w:rsidRPr="000F776F" w:rsidRDefault="00A01EC7" w:rsidP="00A01EC7">
            <w:pPr>
              <w:pStyle w:val="ISOCommTyp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590" w:type="dxa"/>
            <w:tcBorders>
              <w:top w:val="single" w:sz="6" w:space="0" w:color="auto"/>
              <w:bottom w:val="single" w:sz="6" w:space="0" w:color="auto"/>
            </w:tcBorders>
          </w:tcPr>
          <w:p w14:paraId="7196D064" w14:textId="1AD2FE5E" w:rsidR="00A01EC7" w:rsidRPr="000F776F" w:rsidRDefault="00A01EC7" w:rsidP="00A01EC7">
            <w:pPr>
              <w:pStyle w:val="ISOComments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</w:tcPr>
          <w:p w14:paraId="34FF1C98" w14:textId="5CFFF978" w:rsidR="00A01EC7" w:rsidRPr="000F776F" w:rsidRDefault="00A01EC7" w:rsidP="00A01EC7">
            <w:pPr>
              <w:pStyle w:val="ISOChange"/>
              <w:spacing w:before="60" w:after="60" w:line="240" w:lineRule="auto"/>
              <w:rPr>
                <w:rFonts w:cs="Arial"/>
                <w:szCs w:val="18"/>
              </w:rPr>
            </w:pPr>
          </w:p>
        </w:tc>
        <w:tc>
          <w:tcPr>
            <w:tcW w:w="2590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D072C0D" w14:textId="186E5D5A" w:rsidR="00C02F71" w:rsidRPr="000F776F" w:rsidRDefault="00C02F71" w:rsidP="00A01EC7">
            <w:pPr>
              <w:pStyle w:val="ISOSecretObservations"/>
              <w:spacing w:before="60" w:after="60" w:line="240" w:lineRule="auto"/>
              <w:rPr>
                <w:rFonts w:cs="Arial"/>
                <w:szCs w:val="18"/>
              </w:rPr>
            </w:pPr>
          </w:p>
        </w:tc>
      </w:tr>
    </w:tbl>
    <w:p w14:paraId="4A990D24" w14:textId="632A51CF" w:rsidR="00FA132D" w:rsidRDefault="00FA132D" w:rsidP="00A01EC7">
      <w:pPr>
        <w:spacing w:before="60" w:after="60" w:line="240" w:lineRule="exact"/>
        <w:rPr>
          <w:sz w:val="18"/>
          <w:szCs w:val="18"/>
        </w:rPr>
      </w:pPr>
    </w:p>
    <w:p w14:paraId="1A20ED1E" w14:textId="77777777" w:rsidR="00FA132D" w:rsidRPr="00FA132D" w:rsidRDefault="00FA132D" w:rsidP="00FA132D">
      <w:pPr>
        <w:rPr>
          <w:sz w:val="18"/>
          <w:szCs w:val="18"/>
        </w:rPr>
      </w:pPr>
    </w:p>
    <w:p w14:paraId="23ECCFCC" w14:textId="77777777" w:rsidR="00FA132D" w:rsidRPr="00FA132D" w:rsidRDefault="00FA132D" w:rsidP="00FA132D">
      <w:pPr>
        <w:rPr>
          <w:sz w:val="18"/>
          <w:szCs w:val="18"/>
        </w:rPr>
      </w:pPr>
    </w:p>
    <w:p w14:paraId="699165D0" w14:textId="4EEC9A27" w:rsidR="00FA132D" w:rsidRDefault="00FA132D" w:rsidP="00FA132D">
      <w:pPr>
        <w:rPr>
          <w:sz w:val="18"/>
          <w:szCs w:val="18"/>
        </w:rPr>
      </w:pPr>
    </w:p>
    <w:p w14:paraId="65E2AA39" w14:textId="43A947AA" w:rsidR="00FA132D" w:rsidRDefault="00FA132D" w:rsidP="00FA132D">
      <w:pPr>
        <w:rPr>
          <w:sz w:val="18"/>
          <w:szCs w:val="18"/>
        </w:rPr>
      </w:pPr>
    </w:p>
    <w:p w14:paraId="502F215E" w14:textId="3B200078" w:rsidR="00FF0862" w:rsidRPr="00FA132D" w:rsidRDefault="00FA132D" w:rsidP="00FA132D">
      <w:pPr>
        <w:tabs>
          <w:tab w:val="left" w:pos="11235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sectPr w:rsidR="00FF0862" w:rsidRPr="00FA132D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A1BAC" w14:textId="77777777" w:rsidR="002101C0" w:rsidRDefault="002101C0">
      <w:r>
        <w:separator/>
      </w:r>
    </w:p>
  </w:endnote>
  <w:endnote w:type="continuationSeparator" w:id="0">
    <w:p w14:paraId="7CFD1AB3" w14:textId="77777777" w:rsidR="002101C0" w:rsidRDefault="0021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FAAA7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2F48BBEF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ge</w:t>
    </w:r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te</w:t>
    </w:r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1C8F0FA1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2D6DFBE0" w14:textId="77777777" w:rsidR="00A608BF" w:rsidRDefault="00A608BF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11585010" w14:textId="77777777" w:rsidR="00A608BF" w:rsidRDefault="00A608B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EF47A6"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EF47A6"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05B32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country-region">
      <w:smartTag w:uri="urn:schemas-microsoft-com:office:smarttags" w:element="place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469B4182" w14:textId="77777777" w:rsidR="00A608BF" w:rsidRDefault="00A608BF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  <w:t>ge = general</w:t>
    </w:r>
    <w:r>
      <w:rPr>
        <w:rStyle w:val="PageNumber"/>
        <w:bCs/>
        <w:sz w:val="16"/>
      </w:rPr>
      <w:tab/>
      <w:t xml:space="preserve">te = technical </w:t>
    </w:r>
    <w:r>
      <w:rPr>
        <w:rStyle w:val="PageNumber"/>
        <w:bCs/>
        <w:sz w:val="16"/>
      </w:rPr>
      <w:tab/>
      <w:t xml:space="preserve">ed = editorial </w:t>
    </w:r>
  </w:p>
  <w:p w14:paraId="33163EA0" w14:textId="77777777" w:rsidR="00A608BF" w:rsidRDefault="00A608BF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4F228D2F" w14:textId="77777777" w:rsidR="00A608BF" w:rsidRDefault="00A608BF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62003056" w14:textId="77777777" w:rsidR="00A608BF" w:rsidRDefault="00A608BF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7B345" w14:textId="77777777" w:rsidR="002101C0" w:rsidRDefault="002101C0">
      <w:r>
        <w:separator/>
      </w:r>
    </w:p>
  </w:footnote>
  <w:footnote w:type="continuationSeparator" w:id="0">
    <w:p w14:paraId="1521DEDA" w14:textId="77777777" w:rsidR="002101C0" w:rsidRDefault="0021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A608BF" w14:paraId="0019851C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4F420997" w14:textId="77777777" w:rsidR="00A608BF" w:rsidRDefault="00A608BF" w:rsidP="00EF47A6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comments and editorial observations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C8BFC02" w14:textId="77777777" w:rsidR="00A608BF" w:rsidRDefault="00A608BF" w:rsidP="003C52A9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1684DA9F" w14:textId="20736A8E" w:rsidR="00A608BF" w:rsidRDefault="00A608BF" w:rsidP="00EF47A6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557361">
            <w:rPr>
              <w:b/>
              <w:sz w:val="20"/>
            </w:rPr>
            <w:t>S1</w:t>
          </w:r>
          <w:r w:rsidR="000F776F">
            <w:rPr>
              <w:b/>
              <w:sz w:val="20"/>
            </w:rPr>
            <w:t>30 Ed. 2.0.0</w:t>
          </w:r>
          <w:r w:rsidR="00077B36">
            <w:rPr>
              <w:b/>
              <w:sz w:val="20"/>
            </w:rPr>
            <w:t xml:space="preserve"> Comments</w:t>
          </w:r>
        </w:p>
      </w:tc>
    </w:tr>
  </w:tbl>
  <w:p w14:paraId="603CC4DB" w14:textId="77777777" w:rsidR="00A608BF" w:rsidRDefault="00A608BF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2552"/>
    </w:tblGrid>
    <w:tr w:rsidR="00A608BF" w14:paraId="0874D59E" w14:textId="77777777" w:rsidTr="006D52E3">
      <w:trPr>
        <w:cantSplit/>
        <w:jc w:val="center"/>
      </w:trPr>
      <w:tc>
        <w:tcPr>
          <w:tcW w:w="641" w:type="dxa"/>
        </w:tcPr>
        <w:p w14:paraId="649841BE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18F999B5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35DDE7AE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2598DEE6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78941E47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449C1992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573EE86A" w14:textId="77777777" w:rsidR="00A608BF" w:rsidRDefault="00A608BF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2552" w:type="dxa"/>
        </w:tcPr>
        <w:p w14:paraId="5BAD3425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A608BF" w14:paraId="062DBEF4" w14:textId="77777777" w:rsidTr="006D52E3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18089E2F" w14:textId="77777777" w:rsidR="00A608BF" w:rsidRDefault="00A608BF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14:paraId="43B6AF34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187B5E66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4DA21EF4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253DD879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3FD2A38D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02E32198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2552" w:type="dxa"/>
        </w:tcPr>
        <w:p w14:paraId="0432A7E8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0C7D08AC" w14:textId="77777777" w:rsidR="00A608BF" w:rsidRDefault="00A608BF">
    <w:pPr>
      <w:pStyle w:val="Header"/>
      <w:rPr>
        <w:sz w:val="2"/>
      </w:rPr>
    </w:pPr>
  </w:p>
  <w:p w14:paraId="37A31054" w14:textId="77777777" w:rsidR="00A608BF" w:rsidRDefault="00A608BF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A608BF" w14:paraId="5E69290D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081A037A" w14:textId="77777777" w:rsidR="00A608BF" w:rsidRDefault="00A608BF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0AA441FC" w14:textId="77777777" w:rsidR="00A608BF" w:rsidRDefault="00A608BF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1ACEF39B" w14:textId="77777777" w:rsidR="00A608BF" w:rsidRDefault="00A608BF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052D4810" w14:textId="77777777" w:rsidR="00A608BF" w:rsidRDefault="00A608BF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A608BF" w14:paraId="4E4F49DB" w14:textId="77777777">
      <w:trPr>
        <w:cantSplit/>
        <w:jc w:val="center"/>
      </w:trPr>
      <w:tc>
        <w:tcPr>
          <w:tcW w:w="539" w:type="dxa"/>
        </w:tcPr>
        <w:p w14:paraId="56B20A0C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7144751B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5FCD5EC4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279935FF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44240AAE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29B4EA11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75697EEC" w14:textId="77777777" w:rsidR="00A608BF" w:rsidRDefault="00A608BF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A608BF" w14:paraId="74595C0D" w14:textId="77777777">
      <w:trPr>
        <w:cantSplit/>
        <w:jc w:val="center"/>
      </w:trPr>
      <w:tc>
        <w:tcPr>
          <w:tcW w:w="539" w:type="dxa"/>
        </w:tcPr>
        <w:p w14:paraId="0857A9E1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751209C2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59784E88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5F9FE9D3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com-ment</w:t>
          </w:r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4994F04A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54EFA340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6F67B4D9" w14:textId="77777777" w:rsidR="00A608BF" w:rsidRDefault="00A608BF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62D3F89E" w14:textId="77777777" w:rsidR="00A608BF" w:rsidRDefault="00A608BF">
    <w:pPr>
      <w:pStyle w:val="Header"/>
      <w:rPr>
        <w:sz w:val="2"/>
      </w:rPr>
    </w:pPr>
  </w:p>
  <w:p w14:paraId="2780AF0D" w14:textId="77777777" w:rsidR="00A608BF" w:rsidRDefault="00A608BF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974ISO" w:val="-1"/>
  </w:docVars>
  <w:rsids>
    <w:rsidRoot w:val="00786EDA"/>
    <w:rsid w:val="0000175B"/>
    <w:rsid w:val="00014B9C"/>
    <w:rsid w:val="00015D60"/>
    <w:rsid w:val="000414ED"/>
    <w:rsid w:val="00043025"/>
    <w:rsid w:val="000447EE"/>
    <w:rsid w:val="00044D71"/>
    <w:rsid w:val="00053F6F"/>
    <w:rsid w:val="00062DD4"/>
    <w:rsid w:val="0007431D"/>
    <w:rsid w:val="000763D5"/>
    <w:rsid w:val="00077B36"/>
    <w:rsid w:val="00087D2A"/>
    <w:rsid w:val="000902BA"/>
    <w:rsid w:val="00097546"/>
    <w:rsid w:val="000976E6"/>
    <w:rsid w:val="000A6D94"/>
    <w:rsid w:val="000A79EA"/>
    <w:rsid w:val="000B300F"/>
    <w:rsid w:val="000C25F7"/>
    <w:rsid w:val="000D4DB9"/>
    <w:rsid w:val="000E2429"/>
    <w:rsid w:val="000E2F9D"/>
    <w:rsid w:val="000F776F"/>
    <w:rsid w:val="001014F8"/>
    <w:rsid w:val="001116C8"/>
    <w:rsid w:val="00111DCB"/>
    <w:rsid w:val="00112148"/>
    <w:rsid w:val="001218D6"/>
    <w:rsid w:val="001372A8"/>
    <w:rsid w:val="001426C3"/>
    <w:rsid w:val="001436F9"/>
    <w:rsid w:val="001521CC"/>
    <w:rsid w:val="001572AB"/>
    <w:rsid w:val="00157638"/>
    <w:rsid w:val="00184FCB"/>
    <w:rsid w:val="001A5540"/>
    <w:rsid w:val="001A7052"/>
    <w:rsid w:val="001B6271"/>
    <w:rsid w:val="001C06D9"/>
    <w:rsid w:val="001C1E83"/>
    <w:rsid w:val="001C24B8"/>
    <w:rsid w:val="001C50B5"/>
    <w:rsid w:val="001C6C52"/>
    <w:rsid w:val="001D4130"/>
    <w:rsid w:val="001D5785"/>
    <w:rsid w:val="001E1B23"/>
    <w:rsid w:val="001E23F5"/>
    <w:rsid w:val="001E633F"/>
    <w:rsid w:val="001F4F01"/>
    <w:rsid w:val="002101C0"/>
    <w:rsid w:val="00221976"/>
    <w:rsid w:val="00261B91"/>
    <w:rsid w:val="00264DC8"/>
    <w:rsid w:val="00273F25"/>
    <w:rsid w:val="002760B7"/>
    <w:rsid w:val="002A736A"/>
    <w:rsid w:val="002B259A"/>
    <w:rsid w:val="002C0001"/>
    <w:rsid w:val="002C1B82"/>
    <w:rsid w:val="002C3226"/>
    <w:rsid w:val="002C3382"/>
    <w:rsid w:val="002D7ADC"/>
    <w:rsid w:val="002E194D"/>
    <w:rsid w:val="002F3E22"/>
    <w:rsid w:val="002F61AA"/>
    <w:rsid w:val="003153FB"/>
    <w:rsid w:val="00320B0F"/>
    <w:rsid w:val="00325A51"/>
    <w:rsid w:val="00342BEB"/>
    <w:rsid w:val="00345E93"/>
    <w:rsid w:val="00346D28"/>
    <w:rsid w:val="00352F85"/>
    <w:rsid w:val="00353A1F"/>
    <w:rsid w:val="00354E36"/>
    <w:rsid w:val="0036345A"/>
    <w:rsid w:val="00363F3D"/>
    <w:rsid w:val="00364651"/>
    <w:rsid w:val="00370A94"/>
    <w:rsid w:val="00375A4F"/>
    <w:rsid w:val="0037665D"/>
    <w:rsid w:val="0038427A"/>
    <w:rsid w:val="00386B89"/>
    <w:rsid w:val="003B085F"/>
    <w:rsid w:val="003B121F"/>
    <w:rsid w:val="003B7A42"/>
    <w:rsid w:val="003C4DEF"/>
    <w:rsid w:val="003C52A9"/>
    <w:rsid w:val="003C6A69"/>
    <w:rsid w:val="003D2D14"/>
    <w:rsid w:val="003E31E7"/>
    <w:rsid w:val="004053BB"/>
    <w:rsid w:val="004118BC"/>
    <w:rsid w:val="00421F9E"/>
    <w:rsid w:val="0042242B"/>
    <w:rsid w:val="004328A4"/>
    <w:rsid w:val="00457786"/>
    <w:rsid w:val="00460F65"/>
    <w:rsid w:val="00467708"/>
    <w:rsid w:val="00480846"/>
    <w:rsid w:val="00486CD7"/>
    <w:rsid w:val="004A07DC"/>
    <w:rsid w:val="004A3E28"/>
    <w:rsid w:val="004B330B"/>
    <w:rsid w:val="004B38C6"/>
    <w:rsid w:val="004C6096"/>
    <w:rsid w:val="004D4244"/>
    <w:rsid w:val="004D5735"/>
    <w:rsid w:val="004D6FE7"/>
    <w:rsid w:val="004E0926"/>
    <w:rsid w:val="004E10E2"/>
    <w:rsid w:val="004E6497"/>
    <w:rsid w:val="00506512"/>
    <w:rsid w:val="005345AE"/>
    <w:rsid w:val="00535178"/>
    <w:rsid w:val="00536590"/>
    <w:rsid w:val="00557361"/>
    <w:rsid w:val="00557ECA"/>
    <w:rsid w:val="00577224"/>
    <w:rsid w:val="005811CF"/>
    <w:rsid w:val="005943BD"/>
    <w:rsid w:val="00596CD8"/>
    <w:rsid w:val="005A099C"/>
    <w:rsid w:val="005B2A01"/>
    <w:rsid w:val="005B55C8"/>
    <w:rsid w:val="005C4050"/>
    <w:rsid w:val="00600146"/>
    <w:rsid w:val="00603C9B"/>
    <w:rsid w:val="006051AA"/>
    <w:rsid w:val="00607BFE"/>
    <w:rsid w:val="00607BFF"/>
    <w:rsid w:val="0061650E"/>
    <w:rsid w:val="00630A01"/>
    <w:rsid w:val="00653DCF"/>
    <w:rsid w:val="00663358"/>
    <w:rsid w:val="00664EB8"/>
    <w:rsid w:val="00666B75"/>
    <w:rsid w:val="006C0890"/>
    <w:rsid w:val="006C61DB"/>
    <w:rsid w:val="006D52E3"/>
    <w:rsid w:val="006D6E38"/>
    <w:rsid w:val="007008D7"/>
    <w:rsid w:val="00703450"/>
    <w:rsid w:val="00735BA8"/>
    <w:rsid w:val="00756CC4"/>
    <w:rsid w:val="00777B5F"/>
    <w:rsid w:val="00785E7C"/>
    <w:rsid w:val="00786EDA"/>
    <w:rsid w:val="00792B5D"/>
    <w:rsid w:val="007A17EB"/>
    <w:rsid w:val="007B1228"/>
    <w:rsid w:val="007B37BC"/>
    <w:rsid w:val="007D6A1E"/>
    <w:rsid w:val="007E38A4"/>
    <w:rsid w:val="007F2A7F"/>
    <w:rsid w:val="00812CEF"/>
    <w:rsid w:val="00815A97"/>
    <w:rsid w:val="00832001"/>
    <w:rsid w:val="00833116"/>
    <w:rsid w:val="0083766F"/>
    <w:rsid w:val="0084488F"/>
    <w:rsid w:val="008517E6"/>
    <w:rsid w:val="00866E14"/>
    <w:rsid w:val="00870559"/>
    <w:rsid w:val="008836B6"/>
    <w:rsid w:val="00885D60"/>
    <w:rsid w:val="00890BA5"/>
    <w:rsid w:val="008B29F2"/>
    <w:rsid w:val="008B3301"/>
    <w:rsid w:val="008E20DE"/>
    <w:rsid w:val="008E6631"/>
    <w:rsid w:val="00903C60"/>
    <w:rsid w:val="009311D7"/>
    <w:rsid w:val="009329FF"/>
    <w:rsid w:val="009337E7"/>
    <w:rsid w:val="00941CA0"/>
    <w:rsid w:val="00943ECC"/>
    <w:rsid w:val="009517C7"/>
    <w:rsid w:val="00953753"/>
    <w:rsid w:val="0095778B"/>
    <w:rsid w:val="00966330"/>
    <w:rsid w:val="009858E5"/>
    <w:rsid w:val="009B161D"/>
    <w:rsid w:val="009E1EDB"/>
    <w:rsid w:val="009E2921"/>
    <w:rsid w:val="009E4410"/>
    <w:rsid w:val="009F4C00"/>
    <w:rsid w:val="00A01EC7"/>
    <w:rsid w:val="00A03D33"/>
    <w:rsid w:val="00A06BF5"/>
    <w:rsid w:val="00A119AE"/>
    <w:rsid w:val="00A15C25"/>
    <w:rsid w:val="00A212F5"/>
    <w:rsid w:val="00A60376"/>
    <w:rsid w:val="00A608BF"/>
    <w:rsid w:val="00A631D6"/>
    <w:rsid w:val="00A638AB"/>
    <w:rsid w:val="00A647FF"/>
    <w:rsid w:val="00A91207"/>
    <w:rsid w:val="00AC6F6E"/>
    <w:rsid w:val="00AD0971"/>
    <w:rsid w:val="00AE064B"/>
    <w:rsid w:val="00AE336A"/>
    <w:rsid w:val="00AF1B1F"/>
    <w:rsid w:val="00B06387"/>
    <w:rsid w:val="00B12898"/>
    <w:rsid w:val="00B155A8"/>
    <w:rsid w:val="00B377B0"/>
    <w:rsid w:val="00B46985"/>
    <w:rsid w:val="00B67C38"/>
    <w:rsid w:val="00B75633"/>
    <w:rsid w:val="00B92B2E"/>
    <w:rsid w:val="00B979D8"/>
    <w:rsid w:val="00BC2780"/>
    <w:rsid w:val="00BE4F8C"/>
    <w:rsid w:val="00BE53B8"/>
    <w:rsid w:val="00C02F71"/>
    <w:rsid w:val="00C07B08"/>
    <w:rsid w:val="00C2079C"/>
    <w:rsid w:val="00C3316D"/>
    <w:rsid w:val="00C346E3"/>
    <w:rsid w:val="00C41627"/>
    <w:rsid w:val="00C43D0A"/>
    <w:rsid w:val="00C466A5"/>
    <w:rsid w:val="00C52E3C"/>
    <w:rsid w:val="00C76B97"/>
    <w:rsid w:val="00C7719D"/>
    <w:rsid w:val="00C844B2"/>
    <w:rsid w:val="00C858B8"/>
    <w:rsid w:val="00C932E6"/>
    <w:rsid w:val="00C95838"/>
    <w:rsid w:val="00C96B83"/>
    <w:rsid w:val="00CB67EF"/>
    <w:rsid w:val="00CD37EB"/>
    <w:rsid w:val="00CF059C"/>
    <w:rsid w:val="00CF2347"/>
    <w:rsid w:val="00CF3D1C"/>
    <w:rsid w:val="00CF41C3"/>
    <w:rsid w:val="00D078C8"/>
    <w:rsid w:val="00D208FB"/>
    <w:rsid w:val="00D372DE"/>
    <w:rsid w:val="00D44E1B"/>
    <w:rsid w:val="00D4609F"/>
    <w:rsid w:val="00D46F69"/>
    <w:rsid w:val="00D51052"/>
    <w:rsid w:val="00D664C6"/>
    <w:rsid w:val="00D7113C"/>
    <w:rsid w:val="00D7774D"/>
    <w:rsid w:val="00D9231A"/>
    <w:rsid w:val="00DA73D3"/>
    <w:rsid w:val="00DC255F"/>
    <w:rsid w:val="00DC38A3"/>
    <w:rsid w:val="00DE621A"/>
    <w:rsid w:val="00E0725E"/>
    <w:rsid w:val="00E07B0F"/>
    <w:rsid w:val="00E11B9F"/>
    <w:rsid w:val="00E238D3"/>
    <w:rsid w:val="00E26705"/>
    <w:rsid w:val="00E279D0"/>
    <w:rsid w:val="00E3485F"/>
    <w:rsid w:val="00E34D6C"/>
    <w:rsid w:val="00E3558E"/>
    <w:rsid w:val="00E53F62"/>
    <w:rsid w:val="00E56501"/>
    <w:rsid w:val="00E62B4E"/>
    <w:rsid w:val="00E80054"/>
    <w:rsid w:val="00EA2CBB"/>
    <w:rsid w:val="00EB7F01"/>
    <w:rsid w:val="00EC3B40"/>
    <w:rsid w:val="00EE011F"/>
    <w:rsid w:val="00EE3CC9"/>
    <w:rsid w:val="00EF3AF2"/>
    <w:rsid w:val="00EF47A6"/>
    <w:rsid w:val="00EF66C7"/>
    <w:rsid w:val="00F015F8"/>
    <w:rsid w:val="00F06E74"/>
    <w:rsid w:val="00F26F2C"/>
    <w:rsid w:val="00F40B0C"/>
    <w:rsid w:val="00F45419"/>
    <w:rsid w:val="00F544A8"/>
    <w:rsid w:val="00F64F29"/>
    <w:rsid w:val="00F91F80"/>
    <w:rsid w:val="00F9785C"/>
    <w:rsid w:val="00FA132D"/>
    <w:rsid w:val="00FA386D"/>
    <w:rsid w:val="00FC34E5"/>
    <w:rsid w:val="00FF0862"/>
    <w:rsid w:val="2BAF8C5C"/>
    <w:rsid w:val="5615667E"/>
    <w:rsid w:val="7FB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05EDA21E"/>
  <w15:chartTrackingRefBased/>
  <w15:docId w15:val="{B2355530-2759-48AC-A0CD-944F8CB9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link w:val="CommentTextChar"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CommentTextChar">
    <w:name w:val="Comment Text Char"/>
    <w:link w:val="CommentText"/>
    <w:rsid w:val="00DC255F"/>
    <w:rPr>
      <w:rFonts w:ascii="Arial" w:eastAsia="MS Mincho" w:hAnsi="Arial"/>
      <w:lang w:val="de-DE" w:eastAsia="ja-JP"/>
    </w:rPr>
  </w:style>
  <w:style w:type="character" w:styleId="Hyperlink">
    <w:name w:val="Hyperlink"/>
    <w:uiPriority w:val="99"/>
    <w:unhideWhenUsed/>
    <w:rsid w:val="00A03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1680095D5F254D9E4F232E22C779EF" ma:contentTypeVersion="14" ma:contentTypeDescription="Create a new document." ma:contentTypeScope="" ma:versionID="1c1f7cb83d4b95b9a48dae0907e8f964">
  <xsd:schema xmlns:xsd="http://www.w3.org/2001/XMLSchema" xmlns:xs="http://www.w3.org/2001/XMLSchema" xmlns:p="http://schemas.microsoft.com/office/2006/metadata/properties" xmlns:ns2="a38f3265-b719-4be6-bf29-1adf935a474e" xmlns:ns3="cb327aca-ee43-44ba-9b2d-9dcb5acd1a90" targetNamespace="http://schemas.microsoft.com/office/2006/metadata/properties" ma:root="true" ma:fieldsID="f3c02cafa2e3054537e3acda288a5a96" ns2:_="" ns3:_="">
    <xsd:import namespace="a38f3265-b719-4be6-bf29-1adf935a474e"/>
    <xsd:import namespace="cb327aca-ee43-44ba-9b2d-9dcb5acd1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f3265-b719-4be6-bf29-1adf935a4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d88c65c-3d18-4304-bf56-a445aaa65a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27aca-ee43-44ba-9b2d-9dcb5acd1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b2bb7236-92ba-4a51-9a7f-58d4bd2dc508}" ma:internalName="TaxCatchAll" ma:showField="CatchAllData" ma:web="cb327aca-ee43-44ba-9b2d-9dcb5acd1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38f3265-b719-4be6-bf29-1adf935a474e">
      <Terms xmlns="http://schemas.microsoft.com/office/infopath/2007/PartnerControls"/>
    </lcf76f155ced4ddcb4097134ff3c332f>
    <TaxCatchAll xmlns="cb327aca-ee43-44ba-9b2d-9dcb5acd1a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182A13-16D3-4386-B18B-21F30A934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f3265-b719-4be6-bf29-1adf935a474e"/>
    <ds:schemaRef ds:uri="cb327aca-ee43-44ba-9b2d-9dcb5acd1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43B49-52CD-4493-BC51-6A3F4CCDC50F}">
  <ds:schemaRefs>
    <ds:schemaRef ds:uri="http://schemas.microsoft.com/office/2006/metadata/properties"/>
    <ds:schemaRef ds:uri="http://schemas.microsoft.com/office/infopath/2007/PartnerControls"/>
    <ds:schemaRef ds:uri="a38f3265-b719-4be6-bf29-1adf935a474e"/>
    <ds:schemaRef ds:uri="cb327aca-ee43-44ba-9b2d-9dcb5acd1a90"/>
  </ds:schemaRefs>
</ds:datastoreItem>
</file>

<file path=customXml/itemProps3.xml><?xml version="1.0" encoding="utf-8"?>
<ds:datastoreItem xmlns:ds="http://schemas.openxmlformats.org/officeDocument/2006/customXml" ds:itemID="{35FAB99D-DDA1-4FD1-A62C-CA9E71F530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6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>FORM (ISO)</dc:description>
  <cp:lastModifiedBy>Raphael Malyankar</cp:lastModifiedBy>
  <cp:revision>4</cp:revision>
  <cp:lastPrinted>2007-12-10T18:00:00Z</cp:lastPrinted>
  <dcterms:created xsi:type="dcterms:W3CDTF">2025-02-19T06:28:00Z</dcterms:created>
  <dcterms:modified xsi:type="dcterms:W3CDTF">2025-02-19T06:33:00Z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  <property fmtid="{D5CDD505-2E9C-101B-9397-08002B2CF9AE}" pid="3" name="ContentTypeId">
    <vt:lpwstr>0x010100721680095D5F254D9E4F232E22C779EF</vt:lpwstr>
  </property>
  <property fmtid="{D5CDD505-2E9C-101B-9397-08002B2CF9AE}" pid="4" name="lcf76f155ced4ddcb4097134ff3c332f">
    <vt:lpwstr/>
  </property>
  <property fmtid="{D5CDD505-2E9C-101B-9397-08002B2CF9AE}" pid="5" name="TaxCatchAll">
    <vt:lpwstr/>
  </property>
  <property fmtid="{D5CDD505-2E9C-101B-9397-08002B2CF9AE}" pid="6" name="MediaServiceImageTags">
    <vt:lpwstr/>
  </property>
  <property fmtid="{D5CDD505-2E9C-101B-9397-08002B2CF9AE}" pid="7" name="sdDocumentDate">
    <vt:lpwstr>45644</vt:lpwstr>
  </property>
  <property fmtid="{D5CDD505-2E9C-101B-9397-08002B2CF9AE}" pid="8" name="SD_IntegrationInfoAdded">
    <vt:bool>true</vt:bool>
  </property>
</Properties>
</file>